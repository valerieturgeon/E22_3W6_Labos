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57EA9793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460B53" w:rsidRPr="00460B53">
        <w:t>Views ViewModels et P</w:t>
      </w:r>
      <w:r w:rsidR="00460B53">
        <w:t>artial Views</w:t>
      </w:r>
    </w:p>
    <w:p w14:paraId="7F1714C1" w14:textId="77777777" w:rsidR="00497FB0" w:rsidRPr="00460B53" w:rsidRDefault="00497FB0" w:rsidP="00497FB0">
      <w:pPr>
        <w:pStyle w:val="Titre1"/>
        <w:rPr>
          <w:lang w:val="en-US"/>
        </w:rPr>
      </w:pPr>
      <w:r w:rsidRPr="00460B53">
        <w:rPr>
          <w:lang w:val="en-US"/>
        </w:rPr>
        <w:t>Objectif(s)</w:t>
      </w:r>
    </w:p>
    <w:p w14:paraId="7077E107" w14:textId="6A85BD5A" w:rsidR="00B714AF" w:rsidRDefault="00460B53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Convevoir des views complexes</w:t>
      </w:r>
    </w:p>
    <w:p w14:paraId="27BE2380" w14:textId="3900B6B7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Views</w:t>
      </w:r>
    </w:p>
    <w:p w14:paraId="6B6E5B40" w14:textId="0E8EEC1B" w:rsidR="00C341BB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ViewModels</w:t>
      </w:r>
    </w:p>
    <w:p w14:paraId="1C047658" w14:textId="692A2499" w:rsidR="00C341BB" w:rsidRPr="00B714AF" w:rsidRDefault="00C341BB" w:rsidP="00C341BB">
      <w:pPr>
        <w:pStyle w:val="Paragraphedeliste"/>
        <w:numPr>
          <w:ilvl w:val="1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PartialViews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07544C23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460B53">
        <w:rPr>
          <w:b/>
          <w:bCs/>
        </w:rPr>
        <w:t>S</w:t>
      </w:r>
      <w:r w:rsidR="001F0246">
        <w:rPr>
          <w:b/>
          <w:bCs/>
        </w:rPr>
        <w:t>06</w:t>
      </w:r>
      <w:r w:rsidR="00460B53">
        <w:rPr>
          <w:b/>
          <w:bCs/>
        </w:rPr>
        <w:t>_Views_VM_PartialView</w:t>
      </w:r>
    </w:p>
    <w:p w14:paraId="0239FBB0" w14:textId="18F89046" w:rsidR="00C834D9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>, les S</w:t>
      </w:r>
      <w:r w:rsidR="001F0246">
        <w:t>06</w:t>
      </w:r>
      <w:r w:rsidR="000A0085">
        <w:t>_fichiers_complementaires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172FF5D" w14:textId="77777777" w:rsidR="00FC5CAE" w:rsidRDefault="00FC5CAE" w:rsidP="00FC5CAE">
      <w:pPr>
        <w:pStyle w:val="Paragraphedeliste"/>
        <w:spacing w:before="0" w:after="160" w:line="259" w:lineRule="auto"/>
      </w:pPr>
    </w:p>
    <w:p w14:paraId="53BB60EF" w14:textId="79225F0F" w:rsidR="00FC5CAE" w:rsidRDefault="00FC5CAE" w:rsidP="00FC5CAE">
      <w:pPr>
        <w:pStyle w:val="Titre1"/>
      </w:pPr>
      <w:r>
        <w:t>Ajustements à la classe Zombie</w:t>
      </w:r>
    </w:p>
    <w:p w14:paraId="56829BF8" w14:textId="13BC35C0" w:rsidR="00FC5CAE" w:rsidRPr="000C4172" w:rsidRDefault="00FC5CAE" w:rsidP="00FC5CAE">
      <w:pPr>
        <w:pStyle w:val="Titre2"/>
      </w:pPr>
      <w:r>
        <w:t>Modifications aux propriétés</w:t>
      </w:r>
    </w:p>
    <w:p w14:paraId="1B08B079" w14:textId="77777777" w:rsidR="00FC5CAE" w:rsidRDefault="00FC5CAE" w:rsidP="00FC5CAE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Ajouter une propriété nommée Force qui est un entier</w:t>
      </w:r>
    </w:p>
    <w:p w14:paraId="2F50ABAA" w14:textId="7B532563" w:rsidR="000E7516" w:rsidRDefault="00FC5CAE" w:rsidP="00FC5CAE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Supprimer la propriété Type (string)</w:t>
      </w:r>
    </w:p>
    <w:p w14:paraId="3FCE418C" w14:textId="77777777" w:rsidR="00FC5CAE" w:rsidRDefault="00FC5CAE" w:rsidP="00FC5CAE">
      <w:pPr>
        <w:pStyle w:val="Paragraphedeliste"/>
        <w:spacing w:before="0" w:after="160" w:line="259" w:lineRule="auto"/>
      </w:pPr>
    </w:p>
    <w:p w14:paraId="2A268E80" w14:textId="263C6AAB" w:rsidR="004C1512" w:rsidRDefault="004C1512" w:rsidP="004C1512">
      <w:pPr>
        <w:pStyle w:val="Titre1"/>
      </w:pPr>
      <w:r>
        <w:t>Génération des données des Zombies</w:t>
      </w:r>
    </w:p>
    <w:p w14:paraId="243592E1" w14:textId="14B220FC" w:rsidR="004C1512" w:rsidRPr="000C4172" w:rsidRDefault="004C1512" w:rsidP="004C1512">
      <w:pPr>
        <w:pStyle w:val="Titre2"/>
      </w:pPr>
      <w:r>
        <w:t>Ajouter un data seed pour les zombies</w:t>
      </w:r>
      <w:r w:rsidR="00B67365">
        <w:t xml:space="preserve"> et els ZombieTypes</w:t>
      </w:r>
    </w:p>
    <w:p w14:paraId="36507511" w14:textId="0DFAECAD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Créer la classe nécessaire (ModelBuilderExtensions) et la méthode</w:t>
      </w:r>
    </w:p>
    <w:p w14:paraId="6E565787" w14:textId="1859A819" w:rsidR="004C1512" w:rsidRDefault="004C1512" w:rsidP="004C1512">
      <w:pPr>
        <w:pStyle w:val="Paragraphedeliste"/>
        <w:numPr>
          <w:ilvl w:val="1"/>
          <w:numId w:val="18"/>
        </w:numPr>
        <w:spacing w:before="0" w:after="160" w:line="259" w:lineRule="auto"/>
      </w:pPr>
      <w:r>
        <w:t>Les données sont dans un fichier dans le répertoire des fichiers complémentaires</w:t>
      </w:r>
    </w:p>
    <w:p w14:paraId="343B97EA" w14:textId="11005989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Ajustez la classe de contexte</w:t>
      </w:r>
    </w:p>
    <w:p w14:paraId="0E85FAD9" w14:textId="648EA073" w:rsidR="004C1512" w:rsidRDefault="004C1512" w:rsidP="004C1512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Faîtes une nouvelle migration et mettez à jour la base de données</w:t>
      </w:r>
    </w:p>
    <w:p w14:paraId="4EAE40DB" w14:textId="77777777" w:rsidR="004C1512" w:rsidRDefault="004C1512" w:rsidP="004C1512">
      <w:pPr>
        <w:pStyle w:val="Paragraphedeliste"/>
        <w:spacing w:before="0" w:after="160" w:line="259" w:lineRule="auto"/>
      </w:pPr>
    </w:p>
    <w:p w14:paraId="0C065C48" w14:textId="77777777" w:rsidR="004C1512" w:rsidRDefault="004C1512" w:rsidP="004C1512">
      <w:pPr>
        <w:pStyle w:val="Titre1"/>
      </w:pPr>
      <w:r>
        <w:t>View Zombie Index</w:t>
      </w:r>
    </w:p>
    <w:p w14:paraId="6B0EDD44" w14:textId="77777777" w:rsidR="004C1512" w:rsidRPr="000C4172" w:rsidRDefault="004C1512" w:rsidP="004C1512">
      <w:pPr>
        <w:pStyle w:val="Titre2"/>
      </w:pPr>
      <w:r>
        <w:t>Créer la partial view ZombieCard</w:t>
      </w:r>
    </w:p>
    <w:p w14:paraId="344B72DD" w14:textId="77777777" w:rsidR="004C1512" w:rsidRDefault="004C1512" w:rsidP="004C1512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>Créez une nouvelle Partial View appelée _</w:t>
      </w:r>
      <w:r w:rsidRPr="001C368C">
        <w:t>Zombie_Card</w:t>
      </w:r>
      <w:r>
        <w:t xml:space="preserve"> à partir des fichiers complémentaires</w:t>
      </w:r>
    </w:p>
    <w:p w14:paraId="4D82572F" w14:textId="77777777" w:rsidR="004C1512" w:rsidRDefault="004C1512" w:rsidP="004C1512">
      <w:pPr>
        <w:pStyle w:val="Paragraphedeliste"/>
        <w:numPr>
          <w:ilvl w:val="0"/>
          <w:numId w:val="37"/>
        </w:numPr>
        <w:spacing w:before="0" w:after="160" w:line="259" w:lineRule="auto"/>
      </w:pPr>
      <w:r>
        <w:t>Adaptez la View en fonction de vos models si nécessaire</w:t>
      </w:r>
    </w:p>
    <w:p w14:paraId="539C24AA" w14:textId="77777777" w:rsidR="001C368C" w:rsidRDefault="001C368C" w:rsidP="001C368C">
      <w:pPr>
        <w:spacing w:before="0" w:after="160" w:line="259" w:lineRule="auto"/>
      </w:pPr>
    </w:p>
    <w:p w14:paraId="47CCDD47" w14:textId="6D81BEDC" w:rsidR="001C368C" w:rsidRPr="000C4172" w:rsidRDefault="001C368C" w:rsidP="001C368C">
      <w:pPr>
        <w:pStyle w:val="Titre2"/>
      </w:pPr>
      <w:r>
        <w:t>Modifiez la view Zombie Index</w:t>
      </w:r>
    </w:p>
    <w:p w14:paraId="44295249" w14:textId="07C7B2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Modifiez la View Zombie Index à partir des fichiers complémentaires</w:t>
      </w:r>
    </w:p>
    <w:p w14:paraId="00469590" w14:textId="319E81F5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Adaptez la View en fonction de vos models si nécessaire</w:t>
      </w:r>
    </w:p>
    <w:p w14:paraId="28EC515F" w14:textId="480809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lastRenderedPageBreak/>
        <w:t>Ajoutez la Partial View _Zombie_Card dans la view</w:t>
      </w:r>
    </w:p>
    <w:p w14:paraId="774FA74F" w14:textId="77777777" w:rsidR="001C368C" w:rsidRDefault="001C368C" w:rsidP="001C368C">
      <w:pPr>
        <w:pStyle w:val="Paragraphedeliste"/>
        <w:spacing w:before="0" w:after="160" w:line="259" w:lineRule="auto"/>
      </w:pPr>
    </w:p>
    <w:p w14:paraId="6C47A8AD" w14:textId="654DADF5" w:rsidR="001C368C" w:rsidRDefault="001C368C" w:rsidP="001C368C">
      <w:pPr>
        <w:spacing w:before="0" w:after="160" w:line="259" w:lineRule="auto"/>
      </w:pPr>
    </w:p>
    <w:p w14:paraId="4ECB438D" w14:textId="21A6DA23" w:rsidR="001C368C" w:rsidRPr="000C4172" w:rsidRDefault="001C368C" w:rsidP="001C368C">
      <w:pPr>
        <w:pStyle w:val="Titre2"/>
      </w:pPr>
      <w:r>
        <w:t>Modifiez le controller pour Zombie Action Index</w:t>
      </w:r>
    </w:p>
    <w:p w14:paraId="6EEB6822" w14:textId="64E66DC7" w:rsidR="001C368C" w:rsidRDefault="001C368C" w:rsidP="001C368C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Adaptez le code du Controller si nécessaire</w:t>
      </w:r>
    </w:p>
    <w:p w14:paraId="572BF47D" w14:textId="10E62DC8" w:rsidR="001C368C" w:rsidRDefault="001C368C" w:rsidP="001C368C">
      <w:pPr>
        <w:pStyle w:val="Titre1"/>
      </w:pPr>
      <w:r>
        <w:t>View Type de Zombie Detail</w:t>
      </w:r>
    </w:p>
    <w:p w14:paraId="4C4F31E8" w14:textId="346A2A54" w:rsidR="001C368C" w:rsidRPr="000C4172" w:rsidRDefault="001C368C" w:rsidP="001C368C">
      <w:pPr>
        <w:pStyle w:val="Titre2"/>
      </w:pPr>
      <w:r>
        <w:t>Créer la View Type de Zombie Detail</w:t>
      </w:r>
    </w:p>
    <w:p w14:paraId="15EC5C78" w14:textId="4CD507E0" w:rsidR="001C368C" w:rsidRDefault="001C368C" w:rsidP="001C368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En vous inspirant de la démo, faites un View qui présente les infos du type de zombie et la liste des Zombies de ce Type </w:t>
      </w:r>
    </w:p>
    <w:p w14:paraId="239BF8B0" w14:textId="30AD7C2F" w:rsidR="001C368C" w:rsidRDefault="001C368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 xml:space="preserve">Utilisez le </w:t>
      </w:r>
      <w:r w:rsidR="008B223C">
        <w:t>format Master-Detail</w:t>
      </w:r>
    </w:p>
    <w:p w14:paraId="0A81EFA5" w14:textId="6BBC791A" w:rsidR="008B223C" w:rsidRDefault="008B223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>Utilisez une Partial View pour la liste des Zombies</w:t>
      </w:r>
    </w:p>
    <w:p w14:paraId="387ED69A" w14:textId="46E86CF6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un bouton Detail dans la View ZombieType Index pour atteindre la View Detail</w:t>
      </w:r>
    </w:p>
    <w:p w14:paraId="5DA8EB7D" w14:textId="2B4BB4A4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le code nécessaire dans le controller</w:t>
      </w:r>
    </w:p>
    <w:sectPr w:rsidR="008B223C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5189" w14:textId="77777777" w:rsidR="00AA546C" w:rsidRDefault="00AA546C" w:rsidP="000440BA">
      <w:r>
        <w:separator/>
      </w:r>
    </w:p>
  </w:endnote>
  <w:endnote w:type="continuationSeparator" w:id="0">
    <w:p w14:paraId="47EDDBCD" w14:textId="77777777" w:rsidR="00AA546C" w:rsidRDefault="00AA546C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14AD" w14:textId="77777777" w:rsidR="00AA546C" w:rsidRDefault="00AA546C" w:rsidP="000440BA">
      <w:r>
        <w:separator/>
      </w:r>
    </w:p>
  </w:footnote>
  <w:footnote w:type="continuationSeparator" w:id="0">
    <w:p w14:paraId="29450045" w14:textId="77777777" w:rsidR="00AA546C" w:rsidRDefault="00AA546C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0C20728E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1F0246"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655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A35DB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309D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C36A2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61A7F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E4165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</w:num>
  <w:num w:numId="2">
    <w:abstractNumId w:val="32"/>
  </w:num>
  <w:num w:numId="3">
    <w:abstractNumId w:val="22"/>
  </w:num>
  <w:num w:numId="4">
    <w:abstractNumId w:val="11"/>
  </w:num>
  <w:num w:numId="5">
    <w:abstractNumId w:val="3"/>
  </w:num>
  <w:num w:numId="6">
    <w:abstractNumId w:val="33"/>
  </w:num>
  <w:num w:numId="7">
    <w:abstractNumId w:val="26"/>
  </w:num>
  <w:num w:numId="8">
    <w:abstractNumId w:val="0"/>
  </w:num>
  <w:num w:numId="9">
    <w:abstractNumId w:val="16"/>
  </w:num>
  <w:num w:numId="10">
    <w:abstractNumId w:val="30"/>
  </w:num>
  <w:num w:numId="11">
    <w:abstractNumId w:val="24"/>
  </w:num>
  <w:num w:numId="12">
    <w:abstractNumId w:val="23"/>
  </w:num>
  <w:num w:numId="13">
    <w:abstractNumId w:val="2"/>
  </w:num>
  <w:num w:numId="14">
    <w:abstractNumId w:val="34"/>
  </w:num>
  <w:num w:numId="15">
    <w:abstractNumId w:val="6"/>
  </w:num>
  <w:num w:numId="16">
    <w:abstractNumId w:val="25"/>
  </w:num>
  <w:num w:numId="17">
    <w:abstractNumId w:val="5"/>
  </w:num>
  <w:num w:numId="18">
    <w:abstractNumId w:val="1"/>
  </w:num>
  <w:num w:numId="19">
    <w:abstractNumId w:val="13"/>
  </w:num>
  <w:num w:numId="20">
    <w:abstractNumId w:val="35"/>
  </w:num>
  <w:num w:numId="21">
    <w:abstractNumId w:val="18"/>
  </w:num>
  <w:num w:numId="22">
    <w:abstractNumId w:val="9"/>
  </w:num>
  <w:num w:numId="23">
    <w:abstractNumId w:val="20"/>
  </w:num>
  <w:num w:numId="24">
    <w:abstractNumId w:val="10"/>
  </w:num>
  <w:num w:numId="25">
    <w:abstractNumId w:val="15"/>
  </w:num>
  <w:num w:numId="26">
    <w:abstractNumId w:val="7"/>
  </w:num>
  <w:num w:numId="27">
    <w:abstractNumId w:val="36"/>
  </w:num>
  <w:num w:numId="28">
    <w:abstractNumId w:val="8"/>
  </w:num>
  <w:num w:numId="29">
    <w:abstractNumId w:val="27"/>
  </w:num>
  <w:num w:numId="30">
    <w:abstractNumId w:val="29"/>
  </w:num>
  <w:num w:numId="31">
    <w:abstractNumId w:val="17"/>
  </w:num>
  <w:num w:numId="32">
    <w:abstractNumId w:val="19"/>
  </w:num>
  <w:num w:numId="33">
    <w:abstractNumId w:val="31"/>
  </w:num>
  <w:num w:numId="34">
    <w:abstractNumId w:val="14"/>
  </w:num>
  <w:num w:numId="35">
    <w:abstractNumId w:val="21"/>
  </w:num>
  <w:num w:numId="36">
    <w:abstractNumId w:val="12"/>
  </w:num>
  <w:num w:numId="3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1253"/>
    <w:rsid w:val="00053DD8"/>
    <w:rsid w:val="00082260"/>
    <w:rsid w:val="00096E9F"/>
    <w:rsid w:val="00097EB8"/>
    <w:rsid w:val="000A0085"/>
    <w:rsid w:val="000A341C"/>
    <w:rsid w:val="000A57B1"/>
    <w:rsid w:val="000A601C"/>
    <w:rsid w:val="000B0D93"/>
    <w:rsid w:val="000C1240"/>
    <w:rsid w:val="000C2C8B"/>
    <w:rsid w:val="000D0699"/>
    <w:rsid w:val="000E230D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84313"/>
    <w:rsid w:val="00194084"/>
    <w:rsid w:val="00195EDD"/>
    <w:rsid w:val="001966B2"/>
    <w:rsid w:val="00196854"/>
    <w:rsid w:val="001A040D"/>
    <w:rsid w:val="001B0166"/>
    <w:rsid w:val="001B2327"/>
    <w:rsid w:val="001B7F8B"/>
    <w:rsid w:val="001C368C"/>
    <w:rsid w:val="001C44A3"/>
    <w:rsid w:val="001C69EF"/>
    <w:rsid w:val="001F0246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B7832"/>
    <w:rsid w:val="002C1F4E"/>
    <w:rsid w:val="002C5B90"/>
    <w:rsid w:val="002C7602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20BF"/>
    <w:rsid w:val="00332A8A"/>
    <w:rsid w:val="00341021"/>
    <w:rsid w:val="00341BB7"/>
    <w:rsid w:val="003455F5"/>
    <w:rsid w:val="00350228"/>
    <w:rsid w:val="00350BB9"/>
    <w:rsid w:val="00351B98"/>
    <w:rsid w:val="00357123"/>
    <w:rsid w:val="00376A54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2FB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0B53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C1512"/>
    <w:rsid w:val="004F3061"/>
    <w:rsid w:val="005006AD"/>
    <w:rsid w:val="00501835"/>
    <w:rsid w:val="0050476C"/>
    <w:rsid w:val="00505F12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4A9F"/>
    <w:rsid w:val="005567F4"/>
    <w:rsid w:val="00557CF5"/>
    <w:rsid w:val="00572D3E"/>
    <w:rsid w:val="00575818"/>
    <w:rsid w:val="00575F75"/>
    <w:rsid w:val="00584D0A"/>
    <w:rsid w:val="005858DC"/>
    <w:rsid w:val="00590320"/>
    <w:rsid w:val="00590B2B"/>
    <w:rsid w:val="0059324B"/>
    <w:rsid w:val="005939C8"/>
    <w:rsid w:val="00595706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54DFC"/>
    <w:rsid w:val="00662E4A"/>
    <w:rsid w:val="00680FCC"/>
    <w:rsid w:val="0069785A"/>
    <w:rsid w:val="006A6FD1"/>
    <w:rsid w:val="006B19D4"/>
    <w:rsid w:val="006B2B11"/>
    <w:rsid w:val="006C146D"/>
    <w:rsid w:val="006C16DA"/>
    <w:rsid w:val="006C2CB1"/>
    <w:rsid w:val="006D2C0E"/>
    <w:rsid w:val="006E4404"/>
    <w:rsid w:val="006F05B8"/>
    <w:rsid w:val="006F0627"/>
    <w:rsid w:val="00702AEC"/>
    <w:rsid w:val="00723BE4"/>
    <w:rsid w:val="007244B2"/>
    <w:rsid w:val="007266C4"/>
    <w:rsid w:val="00727391"/>
    <w:rsid w:val="007338FB"/>
    <w:rsid w:val="00735909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43DB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8147A"/>
    <w:rsid w:val="00891549"/>
    <w:rsid w:val="008966E0"/>
    <w:rsid w:val="00896A40"/>
    <w:rsid w:val="008A0455"/>
    <w:rsid w:val="008A0548"/>
    <w:rsid w:val="008A686A"/>
    <w:rsid w:val="008A7602"/>
    <w:rsid w:val="008B15A0"/>
    <w:rsid w:val="008B223C"/>
    <w:rsid w:val="008B34E9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0720B"/>
    <w:rsid w:val="00911965"/>
    <w:rsid w:val="009139F8"/>
    <w:rsid w:val="00916B71"/>
    <w:rsid w:val="00923F50"/>
    <w:rsid w:val="00924998"/>
    <w:rsid w:val="00925E82"/>
    <w:rsid w:val="0092711E"/>
    <w:rsid w:val="0093079C"/>
    <w:rsid w:val="00936634"/>
    <w:rsid w:val="00955247"/>
    <w:rsid w:val="00973EB2"/>
    <w:rsid w:val="00984389"/>
    <w:rsid w:val="00990245"/>
    <w:rsid w:val="0099036B"/>
    <w:rsid w:val="00990E04"/>
    <w:rsid w:val="00993C98"/>
    <w:rsid w:val="009A4B20"/>
    <w:rsid w:val="009A5741"/>
    <w:rsid w:val="009A5D82"/>
    <w:rsid w:val="009A5F99"/>
    <w:rsid w:val="009B31F5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650AE"/>
    <w:rsid w:val="00A722C8"/>
    <w:rsid w:val="00A75484"/>
    <w:rsid w:val="00A811FF"/>
    <w:rsid w:val="00A941BC"/>
    <w:rsid w:val="00A952C2"/>
    <w:rsid w:val="00A971AE"/>
    <w:rsid w:val="00AA0BD1"/>
    <w:rsid w:val="00AA359A"/>
    <w:rsid w:val="00AA38C3"/>
    <w:rsid w:val="00AA546C"/>
    <w:rsid w:val="00AC0EFD"/>
    <w:rsid w:val="00AD0230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38E9"/>
    <w:rsid w:val="00B26A20"/>
    <w:rsid w:val="00B363C1"/>
    <w:rsid w:val="00B36ED9"/>
    <w:rsid w:val="00B51B0C"/>
    <w:rsid w:val="00B52024"/>
    <w:rsid w:val="00B549AA"/>
    <w:rsid w:val="00B632B4"/>
    <w:rsid w:val="00B67365"/>
    <w:rsid w:val="00B714AF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D1732"/>
    <w:rsid w:val="00BE2FB5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341BB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1303"/>
    <w:rsid w:val="00DD203E"/>
    <w:rsid w:val="00DD2D50"/>
    <w:rsid w:val="00DE77AA"/>
    <w:rsid w:val="00DF0B1A"/>
    <w:rsid w:val="00DF1AB4"/>
    <w:rsid w:val="00DF716D"/>
    <w:rsid w:val="00E37767"/>
    <w:rsid w:val="00E41060"/>
    <w:rsid w:val="00E45171"/>
    <w:rsid w:val="00E64393"/>
    <w:rsid w:val="00E65DD5"/>
    <w:rsid w:val="00E67115"/>
    <w:rsid w:val="00E80CEB"/>
    <w:rsid w:val="00EA54B3"/>
    <w:rsid w:val="00EC0771"/>
    <w:rsid w:val="00EC0A62"/>
    <w:rsid w:val="00EC5601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542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C5CAE"/>
    <w:rsid w:val="00FC6B87"/>
    <w:rsid w:val="00FD286C"/>
    <w:rsid w:val="00FD6BC1"/>
    <w:rsid w:val="00FD7235"/>
    <w:rsid w:val="00FD723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899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Proulx Dominic</cp:lastModifiedBy>
  <cp:revision>454</cp:revision>
  <dcterms:created xsi:type="dcterms:W3CDTF">2021-08-23T21:44:00Z</dcterms:created>
  <dcterms:modified xsi:type="dcterms:W3CDTF">2022-06-08T17:36:00Z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